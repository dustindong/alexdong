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D" w:rsidRDefault="00836CBD" w:rsidP="00836CBD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North America Push Hands Workshop with Master Alex Dong </w:t>
      </w:r>
    </w:p>
    <w:p w:rsidR="009627EA" w:rsidRPr="00836CBD" w:rsidRDefault="00836CBD" w:rsidP="00836CBD">
      <w:pPr>
        <w:pStyle w:val="Title"/>
        <w:jc w:val="center"/>
        <w:rPr>
          <w:sz w:val="32"/>
          <w:szCs w:val="32"/>
        </w:rPr>
      </w:pPr>
      <w:r w:rsidRPr="00836CBD">
        <w:rPr>
          <w:color w:val="auto"/>
          <w:sz w:val="32"/>
          <w:szCs w:val="32"/>
        </w:rPr>
        <w:t>June 5</w:t>
      </w:r>
      <w:r w:rsidRPr="00836CBD">
        <w:rPr>
          <w:color w:val="auto"/>
          <w:sz w:val="32"/>
          <w:szCs w:val="32"/>
          <w:vertAlign w:val="superscript"/>
        </w:rPr>
        <w:t>th</w:t>
      </w:r>
      <w:r w:rsidRPr="00836CBD">
        <w:rPr>
          <w:color w:val="auto"/>
          <w:sz w:val="32"/>
          <w:szCs w:val="32"/>
        </w:rPr>
        <w:t xml:space="preserve"> to 8</w:t>
      </w:r>
      <w:r w:rsidRPr="00836CBD">
        <w:rPr>
          <w:color w:val="auto"/>
          <w:sz w:val="32"/>
          <w:szCs w:val="32"/>
          <w:vertAlign w:val="superscript"/>
        </w:rPr>
        <w:t>th</w:t>
      </w:r>
      <w:r w:rsidRPr="00836CBD">
        <w:rPr>
          <w:color w:val="auto"/>
          <w:sz w:val="32"/>
          <w:szCs w:val="32"/>
        </w:rPr>
        <w:t xml:space="preserve"> 2015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3675"/>
      </w:tblGrid>
      <w:tr w:rsidR="009627EA">
        <w:trPr>
          <w:jc w:val="center"/>
        </w:trPr>
        <w:tc>
          <w:tcPr>
            <w:tcW w:w="3675" w:type="dxa"/>
          </w:tcPr>
          <w:p w:rsidR="009627EA" w:rsidRDefault="00CB5737">
            <w:r>
              <w:rPr>
                <w:noProof/>
                <w:lang w:eastAsia="en-US"/>
              </w:rPr>
              <w:drawing>
                <wp:inline distT="0" distB="0" distL="0" distR="0">
                  <wp:extent cx="2103382" cy="2135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-2371523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82" cy="213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7EA" w:rsidRDefault="007E4773" w:rsidP="00D832E6">
            <w:pPr>
              <w:pStyle w:val="Caption"/>
              <w:rPr>
                <w:b/>
                <w:sz w:val="24"/>
                <w:szCs w:val="24"/>
              </w:rPr>
            </w:pPr>
            <w:r w:rsidRPr="006674F4">
              <w:rPr>
                <w:b/>
                <w:sz w:val="24"/>
                <w:szCs w:val="24"/>
              </w:rPr>
              <w:t xml:space="preserve">+ </w:t>
            </w:r>
            <w:r w:rsidR="0096462B" w:rsidRPr="006674F4">
              <w:rPr>
                <w:b/>
                <w:sz w:val="24"/>
                <w:szCs w:val="24"/>
              </w:rPr>
              <w:t>Workshop Options</w:t>
            </w:r>
          </w:p>
          <w:p w:rsidR="006674F4" w:rsidRPr="006674F4" w:rsidRDefault="006674F4" w:rsidP="006674F4"/>
          <w:p w:rsidR="0096462B" w:rsidRPr="0096462B" w:rsidRDefault="0096462B" w:rsidP="0096462B">
            <w:r>
              <w:t>+ Full Workshop-$600 Inclusive</w:t>
            </w:r>
            <w:r w:rsidR="00061B83">
              <w:t xml:space="preserve"> 9 classes</w:t>
            </w:r>
          </w:p>
          <w:p w:rsidR="0096462B" w:rsidRPr="0096462B" w:rsidRDefault="0096462B" w:rsidP="0096462B">
            <w:r>
              <w:t>+ Fri to Sun-$450 6 classes, two night lodging and meals</w:t>
            </w:r>
          </w:p>
          <w:p w:rsidR="007E4773" w:rsidRDefault="007E4773" w:rsidP="007E4773">
            <w:r>
              <w:t>+ Sat and Sun-$400 6 classes, with meals and one night lodging</w:t>
            </w:r>
          </w:p>
          <w:p w:rsidR="007E4773" w:rsidRPr="007E4773" w:rsidRDefault="007E4773" w:rsidP="007E4773">
            <w:r>
              <w:t xml:space="preserve">+ </w:t>
            </w:r>
            <w:r w:rsidR="006674F4">
              <w:t>One Day-$200 3 classes, 2 meals</w:t>
            </w:r>
          </w:p>
        </w:tc>
        <w:tc>
          <w:tcPr>
            <w:tcW w:w="570" w:type="dxa"/>
          </w:tcPr>
          <w:p w:rsidR="009627EA" w:rsidRDefault="009627EA"/>
        </w:tc>
        <w:tc>
          <w:tcPr>
            <w:tcW w:w="3675" w:type="dxa"/>
          </w:tcPr>
          <w:p w:rsidR="009627EA" w:rsidRDefault="00D832E6" w:rsidP="00D832E6">
            <w:pPr>
              <w:pStyle w:val="Heading1"/>
              <w:rPr>
                <w:rStyle w:val="Heading1Char"/>
                <w:b/>
                <w:bCs/>
              </w:rPr>
            </w:pPr>
            <w:r>
              <w:rPr>
                <w:rStyle w:val="Heading1Char"/>
                <w:b/>
                <w:bCs/>
              </w:rPr>
              <w:t>Training Includes:</w:t>
            </w:r>
          </w:p>
          <w:p w:rsidR="00D832E6" w:rsidRDefault="00061B83" w:rsidP="00D8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strong</w:t>
            </w:r>
            <w:r w:rsidR="00D832E6">
              <w:rPr>
                <w:sz w:val="24"/>
                <w:szCs w:val="24"/>
              </w:rPr>
              <w:t xml:space="preserve"> structure</w:t>
            </w:r>
          </w:p>
          <w:p w:rsidR="007E4773" w:rsidRDefault="00061B83" w:rsidP="00D8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better</w:t>
            </w:r>
            <w:r w:rsidR="007E4773">
              <w:rPr>
                <w:sz w:val="24"/>
                <w:szCs w:val="24"/>
              </w:rPr>
              <w:t xml:space="preserve"> rooting</w:t>
            </w:r>
          </w:p>
          <w:p w:rsidR="006674F4" w:rsidRDefault="006674F4" w:rsidP="00D8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  <w:r w:rsidR="00061B83">
              <w:rPr>
                <w:sz w:val="24"/>
                <w:szCs w:val="24"/>
              </w:rPr>
              <w:t xml:space="preserve"> Energy</w:t>
            </w:r>
          </w:p>
          <w:p w:rsidR="00D832E6" w:rsidRDefault="00061B83" w:rsidP="00D8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strong by being</w:t>
            </w:r>
            <w:r w:rsidR="00D832E6">
              <w:rPr>
                <w:sz w:val="24"/>
                <w:szCs w:val="24"/>
              </w:rPr>
              <w:t xml:space="preserve"> relax</w:t>
            </w:r>
          </w:p>
          <w:p w:rsidR="00D832E6" w:rsidRDefault="00061B83" w:rsidP="00D8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D832E6">
              <w:rPr>
                <w:sz w:val="24"/>
                <w:szCs w:val="24"/>
              </w:rPr>
              <w:t>r</w:t>
            </w:r>
            <w:r w:rsidR="007E4773">
              <w:rPr>
                <w:sz w:val="24"/>
                <w:szCs w:val="24"/>
              </w:rPr>
              <w:t>ills and applications</w:t>
            </w:r>
          </w:p>
          <w:p w:rsidR="00D832E6" w:rsidRDefault="007E4773" w:rsidP="00D8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Fajin Energy</w:t>
            </w:r>
          </w:p>
          <w:p w:rsidR="007E4773" w:rsidRDefault="004940CF" w:rsidP="00D8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Push with other Enthusiasts </w:t>
            </w:r>
            <w:r w:rsidR="007E4773">
              <w:rPr>
                <w:sz w:val="24"/>
                <w:szCs w:val="24"/>
              </w:rPr>
              <w:t xml:space="preserve"> </w:t>
            </w:r>
          </w:p>
          <w:p w:rsidR="007D1095" w:rsidRDefault="004940CF" w:rsidP="00D832E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E4773">
              <w:rPr>
                <w:sz w:val="24"/>
                <w:szCs w:val="24"/>
              </w:rPr>
              <w:t xml:space="preserve">eeper understanding </w:t>
            </w:r>
            <w:r w:rsidR="007D1095">
              <w:rPr>
                <w:sz w:val="24"/>
                <w:szCs w:val="24"/>
              </w:rPr>
              <w:t xml:space="preserve">of </w:t>
            </w:r>
            <w:r w:rsidR="007E4773">
              <w:rPr>
                <w:sz w:val="24"/>
                <w:szCs w:val="24"/>
              </w:rPr>
              <w:t>Taiji principles</w:t>
            </w:r>
          </w:p>
          <w:p w:rsidR="007D1095" w:rsidRPr="00D832E6" w:rsidRDefault="00560EEE" w:rsidP="00D8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will be socializing in the evenings and free Push Hands        </w:t>
            </w:r>
            <w:r w:rsidR="004940CF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onfire Saturday                          </w:t>
            </w:r>
            <w:r w:rsidR="007D1095">
              <w:rPr>
                <w:sz w:val="24"/>
                <w:szCs w:val="24"/>
              </w:rPr>
              <w:t>BYOB                                             Musical Instruments are welcome</w:t>
            </w:r>
          </w:p>
        </w:tc>
      </w:tr>
    </w:tbl>
    <w:p w:rsidR="009627EA" w:rsidRDefault="0096462B" w:rsidP="007D1095">
      <w:pPr>
        <w:pStyle w:val="Date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Workshop Location</w:t>
      </w:r>
      <w:r w:rsidR="006674F4">
        <w:rPr>
          <w:rStyle w:val="Strong"/>
          <w:sz w:val="32"/>
          <w:szCs w:val="32"/>
        </w:rPr>
        <w:t>-The Ashokan Center</w:t>
      </w:r>
    </w:p>
    <w:p w:rsidR="009627EA" w:rsidRDefault="006674F4" w:rsidP="007D1095">
      <w:pPr>
        <w:jc w:val="center"/>
        <w:rPr>
          <w:sz w:val="24"/>
          <w:szCs w:val="24"/>
        </w:rPr>
      </w:pPr>
      <w:r w:rsidRPr="006674F4">
        <w:rPr>
          <w:sz w:val="24"/>
          <w:szCs w:val="24"/>
        </w:rPr>
        <w:t>Ashokancenter.org</w:t>
      </w:r>
      <w:r w:rsidR="007D1095">
        <w:rPr>
          <w:sz w:val="24"/>
          <w:szCs w:val="24"/>
        </w:rPr>
        <w:t xml:space="preserve">                                                                                                           </w:t>
      </w:r>
      <w:r w:rsidR="00CB5737" w:rsidRPr="006674F4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365760" distB="365760" distL="114300" distR="114300" simplePos="0" relativeHeight="251659264" behindDoc="0" locked="0" layoutInCell="1" allowOverlap="1" wp14:anchorId="5D52BF8F" wp14:editId="4A8BA8D7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14400" cy="466344"/>
                <wp:effectExtent l="0" t="0" r="4966970" b="146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7EA" w:rsidRDefault="009627EA">
                            <w:pPr>
                              <w:pStyle w:val="NoSpacing"/>
                              <w:spacing w:line="14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2B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in;height:36.7pt;z-index:251659264;visibility:visible;mso-wrap-style:none;mso-width-percent:1000;mso-height-percent:0;mso-wrap-distance-left:9pt;mso-wrap-distance-top:28.8pt;mso-wrap-distance-right:9pt;mso-wrap-distance-bottom:28.8pt;mso-position-horizontal:lef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" filled="f" stroked="f" strokeweight=".5pt">
                <v:textbox style="mso-fit-shape-to-text:t" inset="0,0,0,0">
                  <w:txbxContent>
                    <w:p w:rsidR="009627EA" w:rsidRDefault="009627EA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6674F4">
        <w:rPr>
          <w:sz w:val="24"/>
          <w:szCs w:val="24"/>
        </w:rPr>
        <w:t>477 Beaverkill Rd</w:t>
      </w:r>
      <w:r>
        <w:rPr>
          <w:sz w:val="24"/>
          <w:szCs w:val="24"/>
        </w:rPr>
        <w:t>.</w:t>
      </w:r>
      <w:r w:rsidRPr="006674F4">
        <w:rPr>
          <w:sz w:val="24"/>
          <w:szCs w:val="24"/>
        </w:rPr>
        <w:t xml:space="preserve">  Olivebridge, NY  </w:t>
      </w:r>
      <w:r w:rsidR="007D1095" w:rsidRPr="006674F4">
        <w:rPr>
          <w:sz w:val="24"/>
          <w:szCs w:val="24"/>
        </w:rPr>
        <w:t>12461 Phone</w:t>
      </w:r>
      <w:r w:rsidRPr="006674F4">
        <w:rPr>
          <w:sz w:val="24"/>
          <w:szCs w:val="24"/>
        </w:rPr>
        <w:t>-845-657-8333</w:t>
      </w:r>
    </w:p>
    <w:p w:rsidR="004940CF" w:rsidRDefault="004940CF" w:rsidP="007D10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more Information: </w:t>
      </w:r>
      <w:hyperlink r:id="rId9" w:tgtFrame="_blank" w:history="1">
        <w:r w:rsidR="00082804" w:rsidRPr="00082804">
          <w:rPr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NYDongTaiChi@gmail.com</w:t>
        </w:r>
      </w:hyperlink>
      <w:bookmarkStart w:id="0" w:name="_GoBack"/>
      <w:bookmarkEnd w:id="0"/>
    </w:p>
    <w:p w:rsidR="007D1095" w:rsidRPr="006674F4" w:rsidRDefault="004940CF" w:rsidP="004940C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registration form, visit alexdongtaichi.com/workshops </w:t>
      </w:r>
    </w:p>
    <w:p w:rsidR="006674F4" w:rsidRPr="007D1095" w:rsidRDefault="007D1095" w:rsidP="007D1095">
      <w:pPr>
        <w:jc w:val="center"/>
        <w:rPr>
          <w:sz w:val="36"/>
          <w:szCs w:val="36"/>
        </w:rPr>
      </w:pPr>
      <w:r w:rsidRPr="007D1095">
        <w:rPr>
          <w:sz w:val="36"/>
          <w:szCs w:val="36"/>
        </w:rPr>
        <w:t>Don't Miss this great opportunity!</w:t>
      </w:r>
    </w:p>
    <w:sectPr w:rsidR="006674F4" w:rsidRPr="007D1095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23E" w:rsidRDefault="00DF023E">
      <w:pPr>
        <w:spacing w:after="0" w:line="240" w:lineRule="auto"/>
      </w:pPr>
      <w:r>
        <w:separator/>
      </w:r>
    </w:p>
  </w:endnote>
  <w:endnote w:type="continuationSeparator" w:id="0">
    <w:p w:rsidR="00DF023E" w:rsidRDefault="00DF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23E" w:rsidRDefault="00DF023E">
      <w:pPr>
        <w:spacing w:after="0" w:line="240" w:lineRule="auto"/>
      </w:pPr>
      <w:r>
        <w:separator/>
      </w:r>
    </w:p>
  </w:footnote>
  <w:footnote w:type="continuationSeparator" w:id="0">
    <w:p w:rsidR="00DF023E" w:rsidRDefault="00DF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BD"/>
    <w:rsid w:val="00061B83"/>
    <w:rsid w:val="00082804"/>
    <w:rsid w:val="00294A87"/>
    <w:rsid w:val="004940CF"/>
    <w:rsid w:val="00560EEE"/>
    <w:rsid w:val="005E3E44"/>
    <w:rsid w:val="006674F4"/>
    <w:rsid w:val="007D1095"/>
    <w:rsid w:val="007E4773"/>
    <w:rsid w:val="00836CBD"/>
    <w:rsid w:val="009627EA"/>
    <w:rsid w:val="0096462B"/>
    <w:rsid w:val="00CB5737"/>
    <w:rsid w:val="00D832E6"/>
    <w:rsid w:val="00D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9D5B5-4DEE-4FB9-B01E-335F63B2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Captio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styleId="Header">
    <w:name w:val="header"/>
    <w:basedOn w:val="Normal"/>
    <w:link w:val="HeaderCh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"/>
  </w:style>
  <w:style w:type="paragraph" w:styleId="Footer">
    <w:name w:val="footer"/>
    <w:basedOn w:val="Normal"/>
    <w:link w:val="FooterChar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4"/>
    <w:rPr>
      <w:sz w:val="17"/>
    </w:rPr>
  </w:style>
  <w:style w:type="paragraph" w:customStyle="1" w:styleId="Company">
    <w:name w:val="Company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NoSpacing">
    <w:name w:val="No Spacing"/>
    <w:uiPriority w:val="36"/>
    <w:unhideWhenUsed/>
    <w:qFormat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ddress">
    <w:name w:val="Address"/>
    <w:basedOn w:val="Normal"/>
    <w:uiPriority w:val="4"/>
    <w:qFormat/>
    <w:pPr>
      <w:spacing w:after="0" w:line="240" w:lineRule="auto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4940CF"/>
    <w:rPr>
      <w:color w:val="4D443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YDongTaiCh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Business%20flyer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flyer</Template>
  <TotalTime>90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dong</dc:creator>
  <cp:keywords/>
  <cp:lastModifiedBy>alex dong</cp:lastModifiedBy>
  <cp:revision>4</cp:revision>
  <dcterms:created xsi:type="dcterms:W3CDTF">2015-02-14T21:05:00Z</dcterms:created>
  <dcterms:modified xsi:type="dcterms:W3CDTF">2015-02-17T04:21:00Z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